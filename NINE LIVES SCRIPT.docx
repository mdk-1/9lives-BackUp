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640"/>
      </w:tblGrid>
      <w:tr w:rsidR="00E57E78" w14:paraId="0CF2C2C4" w14:textId="77777777" w:rsidTr="00CC33A3">
        <w:trPr>
          <w:trHeight w:val="7110"/>
        </w:trPr>
        <w:tc>
          <w:tcPr>
            <w:tcW w:w="8640" w:type="dxa"/>
          </w:tcPr>
          <w:p w14:paraId="3ADA1A99" w14:textId="2B3AA938" w:rsidR="00E57E78" w:rsidRPr="00545B21" w:rsidRDefault="00E57E78" w:rsidP="00E57E78">
            <w:pPr>
              <w:pStyle w:val="Title"/>
            </w:pPr>
            <w:r w:rsidRPr="00545B21">
              <w:t>“</w:t>
            </w:r>
            <w:r w:rsidR="00360BB6">
              <w:t>NINE LIVES</w:t>
            </w:r>
            <w:r w:rsidRPr="00545B21">
              <w:t>”</w:t>
            </w:r>
          </w:p>
          <w:p w14:paraId="5C3B33E0" w14:textId="77777777" w:rsidR="00E57E78" w:rsidRDefault="00C82AE7" w:rsidP="00E57E78">
            <w:pPr>
              <w:pStyle w:val="Author"/>
            </w:pPr>
            <w:sdt>
              <w:sdtPr>
                <w:alias w:val="By:"/>
                <w:tag w:val="By:"/>
                <w:id w:val="961075789"/>
                <w:placeholder>
                  <w:docPart w:val="A894F4F22B544261B6849E784AC5B401"/>
                </w:placeholder>
                <w:temporary/>
                <w:showingPlcHdr/>
                <w15:appearance w15:val="hidden"/>
              </w:sdtPr>
              <w:sdtEndPr/>
              <w:sdtContent>
                <w:r w:rsidR="00DD2C6C">
                  <w:t>By</w:t>
                </w:r>
              </w:sdtContent>
            </w:sdt>
          </w:p>
          <w:p w14:paraId="6641FF79" w14:textId="76832589" w:rsidR="00E57E78" w:rsidRDefault="00360BB6" w:rsidP="00B72103">
            <w:pPr>
              <w:pStyle w:val="Author"/>
            </w:pPr>
            <w:r>
              <w:t>TEAM SAVAGE</w:t>
            </w:r>
          </w:p>
        </w:tc>
      </w:tr>
    </w:tbl>
    <w:p w14:paraId="676E944E" w14:textId="307B667B" w:rsidR="005408F6" w:rsidRDefault="002B6EA1" w:rsidP="002B6EA1">
      <w:pPr>
        <w:pStyle w:val="TRANSIN"/>
      </w:pPr>
      <w:r>
        <w:br w:type="page"/>
      </w:r>
      <w:sdt>
        <w:sdtPr>
          <w:alias w:val="Fade in:"/>
          <w:tag w:val="Fade in:"/>
          <w:id w:val="-554011012"/>
          <w:placeholder>
            <w:docPart w:val="C53E5C893D994868909C4E0A6B38AC55"/>
          </w:placeholder>
          <w:temporary/>
          <w:showingPlcHdr/>
          <w15:appearance w15:val="hidden"/>
        </w:sdtPr>
        <w:sdtEndPr/>
        <w:sdtContent>
          <w:r w:rsidR="00F8523F">
            <w:t>FAde In:</w:t>
          </w:r>
        </w:sdtContent>
      </w:sdt>
    </w:p>
    <w:p w14:paraId="091751A8" w14:textId="13B75EA0" w:rsidR="00360BB6" w:rsidRDefault="00360BB6" w:rsidP="00360BB6">
      <w:pPr>
        <w:pStyle w:val="SCENEHEADING"/>
      </w:pPr>
      <w:r>
        <w:t xml:space="preserve">TiTLE Nine LIVES tHE STORY </w:t>
      </w:r>
    </w:p>
    <w:p w14:paraId="7CB5D758" w14:textId="348DD15A" w:rsidR="00360BB6" w:rsidRPr="00360BB6" w:rsidRDefault="00360BB6" w:rsidP="00360BB6">
      <w:r>
        <w:t>Screen is all black bar title</w:t>
      </w:r>
    </w:p>
    <w:p w14:paraId="183C633C" w14:textId="1D852228" w:rsidR="005408F6" w:rsidRDefault="00360BB6" w:rsidP="00E57E78">
      <w:pPr>
        <w:pStyle w:val="SCENEHEADING"/>
      </w:pPr>
      <w:r>
        <w:t>INTRO SCENE</w:t>
      </w:r>
    </w:p>
    <w:p w14:paraId="177C2C74" w14:textId="2E883526" w:rsidR="00CC33A3" w:rsidRPr="00CC33A3" w:rsidRDefault="00CC33A3" w:rsidP="00CC33A3">
      <w:pPr>
        <w:rPr>
          <w:i/>
          <w:iCs/>
        </w:rPr>
      </w:pPr>
      <w:r>
        <w:rPr>
          <w:i/>
          <w:iCs/>
        </w:rPr>
        <w:t>All the following shots are stills.</w:t>
      </w:r>
    </w:p>
    <w:p w14:paraId="3E8A9991" w14:textId="74B133F3" w:rsidR="00360BB6" w:rsidRPr="00360BB6" w:rsidRDefault="00360BB6" w:rsidP="00360BB6">
      <w:r>
        <w:t>Shot of truck</w:t>
      </w:r>
    </w:p>
    <w:p w14:paraId="5FB7AD24" w14:textId="50B6CF7C" w:rsidR="005408F6" w:rsidRDefault="00360BB6" w:rsidP="00B946F2">
      <w:r>
        <w:t>TEXT: O</w:t>
      </w:r>
      <w:r w:rsidRPr="00360BB6">
        <w:t>ur story starts with a family moving homes</w:t>
      </w:r>
      <w:r>
        <w:t>.</w:t>
      </w:r>
    </w:p>
    <w:p w14:paraId="1042997F" w14:textId="2C65D0EA" w:rsidR="00360BB6" w:rsidRDefault="00360BB6" w:rsidP="00B946F2">
      <w:r>
        <w:t xml:space="preserve">Shot of truck at night, Cat </w:t>
      </w:r>
      <w:r w:rsidR="00CC33A3">
        <w:t>Cage has fallen out of truck</w:t>
      </w:r>
    </w:p>
    <w:p w14:paraId="590C59CD" w14:textId="60A0B9BA" w:rsidR="00CC33A3" w:rsidRDefault="00CC33A3" w:rsidP="00B946F2">
      <w:r>
        <w:t>TEXT: Disaster strikes when the cat cage is lost to the night</w:t>
      </w:r>
    </w:p>
    <w:p w14:paraId="110210E1" w14:textId="22911E9D" w:rsidR="00CC33A3" w:rsidRDefault="00CC33A3" w:rsidP="00B946F2">
      <w:r>
        <w:t>Shot of Roof Grate Torn Open</w:t>
      </w:r>
    </w:p>
    <w:p w14:paraId="34503EDC" w14:textId="0AF2EE23" w:rsidR="00CC33A3" w:rsidRDefault="00CC33A3" w:rsidP="00B946F2">
      <w:r>
        <w:t>TEXT: Shaken but unharmed, our unlikely hero ventures out of the stricken cat cage.</w:t>
      </w:r>
    </w:p>
    <w:p w14:paraId="24A65E87" w14:textId="3A6BBC63" w:rsidR="00CC33A3" w:rsidRDefault="00CC33A3" w:rsidP="00B946F2"/>
    <w:p w14:paraId="5226E3AD" w14:textId="58092520" w:rsidR="00CC33A3" w:rsidRPr="00CC33A3" w:rsidRDefault="00CC33A3" w:rsidP="00B946F2">
      <w:pPr>
        <w:rPr>
          <w:i/>
          <w:iCs/>
        </w:rPr>
      </w:pPr>
      <w:r>
        <w:rPr>
          <w:i/>
          <w:iCs/>
        </w:rPr>
        <w:t>Shot of Cat on Roof at night talking to audience</w:t>
      </w:r>
    </w:p>
    <w:p w14:paraId="4AEA0E98" w14:textId="77777777" w:rsidR="00360BB6" w:rsidRPr="005408F6" w:rsidRDefault="00360BB6" w:rsidP="00B946F2"/>
    <w:p w14:paraId="247A2EB3" w14:textId="6258F93F" w:rsidR="00A04E10" w:rsidRPr="00A04E10" w:rsidRDefault="00CC33A3" w:rsidP="00E57E78">
      <w:pPr>
        <w:pStyle w:val="CHARACTER"/>
      </w:pPr>
      <w:r>
        <w:t>ALLEY THE CAT</w:t>
      </w:r>
    </w:p>
    <w:p w14:paraId="3114F0D8" w14:textId="2EFB78BD" w:rsidR="00CC33A3" w:rsidRDefault="00CC33A3" w:rsidP="00CC33A3">
      <w:pPr>
        <w:pStyle w:val="Dialogue"/>
      </w:pPr>
      <w:proofErr w:type="spellStart"/>
      <w:r>
        <w:t>Psst</w:t>
      </w:r>
      <w:proofErr w:type="spellEnd"/>
      <w:r>
        <w:t xml:space="preserve"> up here!</w:t>
      </w:r>
    </w:p>
    <w:p w14:paraId="403707B5" w14:textId="647FA809" w:rsidR="00CC33A3" w:rsidRDefault="00CC33A3" w:rsidP="00CC33A3">
      <w:pPr>
        <w:ind w:left="1440"/>
      </w:pPr>
      <w:r>
        <w:t xml:space="preserve">I see you are lost kid. Don’t worry, I </w:t>
      </w:r>
      <w:proofErr w:type="spellStart"/>
      <w:proofErr w:type="gramStart"/>
      <w:r>
        <w:t>wont</w:t>
      </w:r>
      <w:proofErr w:type="spellEnd"/>
      <w:proofErr w:type="gramEnd"/>
      <w:r>
        <w:t xml:space="preserve"> hurt you!</w:t>
      </w:r>
    </w:p>
    <w:p w14:paraId="105E4F91" w14:textId="0053B3CB" w:rsidR="00CC33A3" w:rsidRDefault="00CC33A3" w:rsidP="00CC33A3">
      <w:pPr>
        <w:ind w:left="1440"/>
      </w:pPr>
      <w:r>
        <w:t>You want to find your way home? I know where that truck went.</w:t>
      </w:r>
    </w:p>
    <w:p w14:paraId="26253103" w14:textId="609020CA" w:rsidR="00CC33A3" w:rsidRDefault="00CC33A3" w:rsidP="00CC33A3">
      <w:pPr>
        <w:ind w:left="1440"/>
      </w:pPr>
      <w:proofErr w:type="gramStart"/>
      <w:r>
        <w:t>First Lesson kid,</w:t>
      </w:r>
      <w:proofErr w:type="gramEnd"/>
      <w:r>
        <w:t xml:space="preserve"> Stay off the Streets! There are cat catchers out at this time of the night!</w:t>
      </w:r>
    </w:p>
    <w:p w14:paraId="1446BD34" w14:textId="7B812D6E" w:rsidR="00CC33A3" w:rsidRDefault="00CC33A3" w:rsidP="00CC33A3">
      <w:pPr>
        <w:ind w:left="1440"/>
      </w:pPr>
      <w:r>
        <w:t>Second Lesson, not all the cats you meet are going to be as friendly as me.</w:t>
      </w:r>
    </w:p>
    <w:p w14:paraId="0AA61C7E" w14:textId="08190DAF" w:rsidR="00CC33A3" w:rsidRDefault="00CC33A3" w:rsidP="00CC33A3">
      <w:pPr>
        <w:ind w:left="1440"/>
      </w:pPr>
      <w:r>
        <w:t xml:space="preserve">Follow me and stick to the rooftops. </w:t>
      </w:r>
      <w:proofErr w:type="spellStart"/>
      <w:r>
        <w:t>Ive</w:t>
      </w:r>
      <w:proofErr w:type="spellEnd"/>
      <w:r>
        <w:t xml:space="preserve"> got a shortcut we can take</w:t>
      </w:r>
    </w:p>
    <w:p w14:paraId="442EB6AF" w14:textId="77CC0D55" w:rsidR="00CC33A3" w:rsidRDefault="00CC33A3" w:rsidP="00CC33A3">
      <w:r>
        <w:t>Game Begins</w:t>
      </w:r>
    </w:p>
    <w:p w14:paraId="6A285FAD" w14:textId="29EB5BF9" w:rsidR="00CC33A3" w:rsidRDefault="00CC33A3">
      <w:r>
        <w:br w:type="page"/>
      </w:r>
    </w:p>
    <w:p w14:paraId="4534170E" w14:textId="26AA359E" w:rsidR="00CC33A3" w:rsidRDefault="00CC33A3" w:rsidP="00CC33A3">
      <w:r>
        <w:lastRenderedPageBreak/>
        <w:t>ROOFTOP LEVEL “GAMEPLAY</w:t>
      </w:r>
    </w:p>
    <w:p w14:paraId="183A7638" w14:textId="655A5666" w:rsidR="00CC33A3" w:rsidRDefault="00CC33A3" w:rsidP="00CC33A3">
      <w:r>
        <w:t xml:space="preserve">Level One is gameplay.  The cat jumps from roof to roof jumping on other cats and avoiding direct hits.  At the last building the cat </w:t>
      </w:r>
      <w:proofErr w:type="gramStart"/>
      <w:r>
        <w:t>falls down</w:t>
      </w:r>
      <w:proofErr w:type="gramEnd"/>
      <w:r>
        <w:t xml:space="preserve"> and falls into a sewer.  A cat catcher chases the cat into the sewer.</w:t>
      </w:r>
    </w:p>
    <w:p w14:paraId="55B173D9" w14:textId="45C915D9" w:rsidR="00CC33A3" w:rsidRDefault="00CC33A3" w:rsidP="00CC33A3">
      <w:r>
        <w:t>SEWER LEVEL “GAMEPLAY”</w:t>
      </w:r>
    </w:p>
    <w:p w14:paraId="4E58001F" w14:textId="31D870BD" w:rsidR="00CC33A3" w:rsidRDefault="00CC33A3" w:rsidP="00CC33A3">
      <w:r>
        <w:t xml:space="preserve">Sewer level is Gameplay the cat tries to avoid the cat catcher while collecting fish.  After collecting the </w:t>
      </w:r>
      <w:proofErr w:type="gramStart"/>
      <w:r>
        <w:t>fish</w:t>
      </w:r>
      <w:proofErr w:type="gramEnd"/>
      <w:r>
        <w:t xml:space="preserve"> the sewer bursts and the cat falls into the middle grate from the sides</w:t>
      </w:r>
    </w:p>
    <w:p w14:paraId="5769DCB9" w14:textId="13458BC9" w:rsidR="00CC33A3" w:rsidRDefault="00CC33A3" w:rsidP="00CC33A3"/>
    <w:p w14:paraId="6E106B0B" w14:textId="0D59A8B9" w:rsidR="00CC33A3" w:rsidRDefault="00CC33A3" w:rsidP="00CC33A3">
      <w:r>
        <w:t>POST SEWER</w:t>
      </w:r>
    </w:p>
    <w:p w14:paraId="7BBBA138" w14:textId="77777777" w:rsidR="00CC33A3" w:rsidRPr="00CC33A3" w:rsidRDefault="00CC33A3" w:rsidP="00CC33A3">
      <w:pPr>
        <w:rPr>
          <w:i/>
          <w:iCs/>
        </w:rPr>
      </w:pPr>
      <w:r>
        <w:rPr>
          <w:i/>
          <w:iCs/>
        </w:rPr>
        <w:t>All the following shots are stills.</w:t>
      </w:r>
    </w:p>
    <w:p w14:paraId="6824DE79" w14:textId="122127E8" w:rsidR="00CC33A3" w:rsidRPr="00360BB6" w:rsidRDefault="00CC33A3" w:rsidP="00CC33A3">
      <w:r>
        <w:t xml:space="preserve">Shot of </w:t>
      </w:r>
      <w:r>
        <w:t>cat escaping sewer</w:t>
      </w:r>
    </w:p>
    <w:p w14:paraId="6977AEFB" w14:textId="7142E045" w:rsidR="00CC33A3" w:rsidRDefault="00CC33A3" w:rsidP="00CC33A3">
      <w:r>
        <w:t xml:space="preserve">TEXT: </w:t>
      </w:r>
      <w:r>
        <w:t xml:space="preserve">Our Here narrowly avoids the </w:t>
      </w:r>
      <w:proofErr w:type="spellStart"/>
      <w:r>
        <w:t>catcatchers</w:t>
      </w:r>
      <w:proofErr w:type="spellEnd"/>
      <w:r>
        <w:t xml:space="preserve"> relentless pursuit. A thundering sound is heard from the sewer pipes rupture.</w:t>
      </w:r>
    </w:p>
    <w:p w14:paraId="2F80CA05" w14:textId="22CC06EE" w:rsidR="00CC33A3" w:rsidRDefault="00CC33A3" w:rsidP="00CC33A3">
      <w:r>
        <w:t>Shot of sewer flowing to outside, cat gushing out</w:t>
      </w:r>
    </w:p>
    <w:p w14:paraId="7AD2FECD" w14:textId="7A3C47E9" w:rsidR="00CC33A3" w:rsidRDefault="00CC33A3" w:rsidP="00CC33A3">
      <w:r>
        <w:t xml:space="preserve">TEXT: </w:t>
      </w:r>
      <w:r>
        <w:t>The force of the gushing water plummets our hero and the pesky cat catcher through the drainage system. Our Feline hero splashes through the sewer and washes up from a storm drain into the local park.</w:t>
      </w:r>
    </w:p>
    <w:p w14:paraId="759FB039" w14:textId="7EDFB180" w:rsidR="00941DAF" w:rsidRDefault="00941DAF" w:rsidP="00CC33A3"/>
    <w:p w14:paraId="66A96512" w14:textId="11C33D37" w:rsidR="00941DAF" w:rsidRDefault="00941DAF" w:rsidP="00CC33A3">
      <w:r>
        <w:t>PARK LEVEL “GAMEPLAY”</w:t>
      </w:r>
    </w:p>
    <w:p w14:paraId="0A101331" w14:textId="7667D696" w:rsidR="00941DAF" w:rsidRDefault="00941DAF" w:rsidP="00CC33A3">
      <w:proofErr w:type="spellStart"/>
      <w:r>
        <w:t>ParkLevel</w:t>
      </w:r>
      <w:proofErr w:type="spellEnd"/>
      <w:r>
        <w:t xml:space="preserve"> is Gameplay.  The cat runs away from the cat catcher through the park. The cat eventually arrives at a house.</w:t>
      </w:r>
    </w:p>
    <w:p w14:paraId="5297E757" w14:textId="77777777" w:rsidR="00941DAF" w:rsidRPr="00CC33A3" w:rsidRDefault="00941DAF" w:rsidP="00941DAF">
      <w:pPr>
        <w:rPr>
          <w:i/>
          <w:iCs/>
        </w:rPr>
      </w:pPr>
      <w:r>
        <w:rPr>
          <w:i/>
          <w:iCs/>
        </w:rPr>
        <w:t>All the following shots are stills.</w:t>
      </w:r>
    </w:p>
    <w:p w14:paraId="2892C78E" w14:textId="6F9F93A3" w:rsidR="00941DAF" w:rsidRDefault="00941DAF" w:rsidP="00941DAF">
      <w:r>
        <w:t>Crazy Old Lady appears on screen</w:t>
      </w:r>
    </w:p>
    <w:p w14:paraId="57EFB878" w14:textId="73E1EBB2" w:rsidR="00941DAF" w:rsidRDefault="00941DAF" w:rsidP="00941DAF">
      <w:pPr>
        <w:ind w:left="1440" w:firstLine="720"/>
      </w:pPr>
      <w:r>
        <w:t>CRAZY OLD LADY</w:t>
      </w:r>
    </w:p>
    <w:p w14:paraId="3D1C0B6B" w14:textId="6A0364AC" w:rsidR="00941DAF" w:rsidRDefault="00941DAF" w:rsidP="00941DAF">
      <w:pPr>
        <w:ind w:left="1440" w:firstLine="720"/>
      </w:pPr>
      <w:r>
        <w:t>Kitty! What a Lovely Surprise!</w:t>
      </w:r>
    </w:p>
    <w:p w14:paraId="1F3A0748" w14:textId="38CFC522" w:rsidR="00941DAF" w:rsidRDefault="00941DAF" w:rsidP="00941DAF">
      <w:pPr>
        <w:ind w:left="2160"/>
      </w:pPr>
      <w:r>
        <w:t xml:space="preserve">Here Kitty </w:t>
      </w:r>
      <w:proofErr w:type="spellStart"/>
      <w:r>
        <w:t>kitty</w:t>
      </w:r>
      <w:proofErr w:type="spellEnd"/>
      <w:r>
        <w:t xml:space="preserve"> </w:t>
      </w:r>
      <w:proofErr w:type="spellStart"/>
      <w:r>
        <w:t>kitty</w:t>
      </w:r>
      <w:proofErr w:type="spellEnd"/>
      <w:r>
        <w:t>! I am going to keep you</w:t>
      </w:r>
      <w:r>
        <w:tab/>
        <w:t xml:space="preserve"> forever Kitty.</w:t>
      </w:r>
    </w:p>
    <w:p w14:paraId="15CA776E" w14:textId="77777777" w:rsidR="00941DAF" w:rsidRDefault="00941DAF" w:rsidP="00941DAF">
      <w:pPr>
        <w:ind w:left="2160"/>
      </w:pPr>
    </w:p>
    <w:p w14:paraId="53A9BCB7" w14:textId="2AE2E5EC" w:rsidR="00941DAF" w:rsidRDefault="00941DAF" w:rsidP="00941DAF">
      <w:r>
        <w:t>BOSS LEVEL “</w:t>
      </w:r>
      <w:proofErr w:type="spellStart"/>
      <w:r>
        <w:t>GamePlay</w:t>
      </w:r>
      <w:proofErr w:type="spellEnd"/>
      <w:r>
        <w:t>”</w:t>
      </w:r>
    </w:p>
    <w:p w14:paraId="5D9B5551" w14:textId="6135E3B9" w:rsidR="00941DAF" w:rsidRDefault="00941DAF" w:rsidP="00941DAF">
      <w:r>
        <w:t>Boss Level is Gameplay. The cat is in the house and trying to climb the couch to jump on the granny and kill her.  Cats are in her way.  Eventually the cat jumps on the granny.</w:t>
      </w:r>
    </w:p>
    <w:p w14:paraId="0FECCFDC" w14:textId="09777D09" w:rsidR="00941DAF" w:rsidRDefault="00941DAF" w:rsidP="00941DAF"/>
    <w:p w14:paraId="48046B1B" w14:textId="0F817AFE" w:rsidR="00941DAF" w:rsidRDefault="00941DAF" w:rsidP="00941DAF">
      <w:r>
        <w:t>OUTRO</w:t>
      </w:r>
    </w:p>
    <w:p w14:paraId="755819F1" w14:textId="3E3920B5" w:rsidR="00941DAF" w:rsidRDefault="00941DAF" w:rsidP="00941DAF">
      <w:r>
        <w:t>The following shots are stills</w:t>
      </w:r>
    </w:p>
    <w:p w14:paraId="30A88A02" w14:textId="229D4B90" w:rsidR="00941DAF" w:rsidRDefault="00941DAF" w:rsidP="00941DAF">
      <w:r>
        <w:t>Shot of Open Window</w:t>
      </w:r>
    </w:p>
    <w:p w14:paraId="0A9B4987" w14:textId="07689DDF" w:rsidR="00941DAF" w:rsidRDefault="00941DAF" w:rsidP="00941DAF">
      <w:r>
        <w:t>TEXT: The crazed old lady finally slows down long enough to spot an open window.  With a single leap through the window, the park offers safety for now!</w:t>
      </w:r>
    </w:p>
    <w:p w14:paraId="537D1D39" w14:textId="00661A15" w:rsidR="00941DAF" w:rsidRDefault="00941DAF" w:rsidP="00941DAF">
      <w:r>
        <w:t>Still of CATS IN PARK AND FAMILY</w:t>
      </w:r>
    </w:p>
    <w:p w14:paraId="680356CB" w14:textId="209C29B7" w:rsidR="00941DAF" w:rsidRDefault="00941DAF" w:rsidP="00941DAF">
      <w:r>
        <w:t xml:space="preserve">TEXT: Our Hero strolls through the park before hearing a familiar voice calling </w:t>
      </w:r>
      <w:proofErr w:type="gramStart"/>
      <w:r>
        <w:t>out!.</w:t>
      </w:r>
      <w:proofErr w:type="gramEnd"/>
      <w:r>
        <w:t xml:space="preserve"> Excitement fills the air as our hero and the family lost are reunited in the park!</w:t>
      </w:r>
    </w:p>
    <w:p w14:paraId="21F90748" w14:textId="46EEE34B" w:rsidR="00941DAF" w:rsidRDefault="00941DAF" w:rsidP="00941DAF">
      <w:r>
        <w:t>Still of cat in hands</w:t>
      </w:r>
    </w:p>
    <w:p w14:paraId="5A6046E3" w14:textId="7A437721" w:rsidR="00941DAF" w:rsidRDefault="00941DAF" w:rsidP="00941DAF">
      <w:r>
        <w:t xml:space="preserve">TEXT: Our hero purrs rhythmically </w:t>
      </w:r>
      <w:proofErr w:type="gramStart"/>
      <w:r>
        <w:t>once  back</w:t>
      </w:r>
      <w:proofErr w:type="gramEnd"/>
      <w:r>
        <w:t xml:space="preserve"> in the owners arms, they had missed each other dearly.</w:t>
      </w:r>
    </w:p>
    <w:p w14:paraId="093E23E7" w14:textId="5CF8FF1D" w:rsidR="00941DAF" w:rsidRDefault="00941DAF" w:rsidP="00941DAF">
      <w:r>
        <w:t>The END</w:t>
      </w:r>
    </w:p>
    <w:p w14:paraId="5B1F9C10" w14:textId="77777777" w:rsidR="00941DAF" w:rsidRDefault="00941DAF" w:rsidP="00941DAF"/>
    <w:p w14:paraId="46B8C0F8" w14:textId="77777777" w:rsidR="00941DAF" w:rsidRPr="00360BB6" w:rsidRDefault="00941DAF" w:rsidP="00941DAF"/>
    <w:p w14:paraId="08A01FBF" w14:textId="77777777" w:rsidR="00941DAF" w:rsidRDefault="00941DAF" w:rsidP="00CC33A3"/>
    <w:p w14:paraId="1FF4305D" w14:textId="77777777" w:rsidR="00941DAF" w:rsidRPr="00941DAF" w:rsidRDefault="00941DAF" w:rsidP="00CC33A3"/>
    <w:p w14:paraId="43AA6A45" w14:textId="77777777" w:rsidR="00CC33A3" w:rsidRDefault="00CC33A3" w:rsidP="00CC33A3"/>
    <w:p w14:paraId="4CAE1736" w14:textId="27CA849B" w:rsidR="00CC33A3" w:rsidRPr="00CC33A3" w:rsidRDefault="00CC33A3" w:rsidP="00CC33A3"/>
    <w:p w14:paraId="7C2081FA" w14:textId="271C07FF" w:rsidR="004733D6" w:rsidRPr="004733D6" w:rsidRDefault="004733D6" w:rsidP="00643393">
      <w:pPr>
        <w:pStyle w:val="TRANSOUT"/>
      </w:pPr>
    </w:p>
    <w:p w14:paraId="06274A36" w14:textId="77777777" w:rsidR="002F0569" w:rsidRDefault="00C82AE7" w:rsidP="002F0569">
      <w:pPr>
        <w:pStyle w:val="TheEnd"/>
      </w:pPr>
      <w:sdt>
        <w:sdtPr>
          <w:alias w:val="The end:"/>
          <w:tag w:val="The end:"/>
          <w:id w:val="825558257"/>
          <w:placeholder>
            <w:docPart w:val="F588932FFDBE4A59B2CD717D8C2B4290"/>
          </w:placeholder>
          <w:temporary/>
          <w:showingPlcHdr/>
          <w15:appearance w15:val="hidden"/>
        </w:sdtPr>
        <w:sdtEndPr/>
        <w:sdtContent>
          <w:r w:rsidR="00426F35">
            <w:t>the end</w:t>
          </w:r>
        </w:sdtContent>
      </w:sdt>
    </w:p>
    <w:sectPr w:rsidR="002F0569" w:rsidSect="00E57E78">
      <w:footerReference w:type="even" r:id="rId7"/>
      <w:footerReference w:type="defaul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D29AA" w14:textId="77777777" w:rsidR="00C82AE7" w:rsidRDefault="00C82AE7" w:rsidP="00E57E78">
      <w:r>
        <w:separator/>
      </w:r>
    </w:p>
  </w:endnote>
  <w:endnote w:type="continuationSeparator" w:id="0">
    <w:p w14:paraId="6F52EF1C" w14:textId="77777777" w:rsidR="00C82AE7" w:rsidRDefault="00C82AE7"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E4954" w14:textId="77777777" w:rsidR="00B72103" w:rsidRDefault="00B72103" w:rsidP="00E57E78">
    <w:pPr>
      <w:pStyle w:val="Footer"/>
    </w:pPr>
    <w:r>
      <w:fldChar w:fldCharType="begin"/>
    </w:r>
    <w:r>
      <w:instrText xml:space="preserve">PAGE  </w:instrText>
    </w:r>
    <w:r>
      <w:fldChar w:fldCharType="end"/>
    </w:r>
  </w:p>
  <w:p w14:paraId="55CFE791" w14:textId="77777777" w:rsidR="00B72103" w:rsidRDefault="00B72103" w:rsidP="00E57E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94471" w14:textId="77777777" w:rsidR="00B72103" w:rsidRDefault="005F72B9" w:rsidP="00E57E78">
    <w:pPr>
      <w:pStyle w:val="Footer"/>
    </w:pPr>
    <w:r>
      <w:fldChar w:fldCharType="begin"/>
    </w:r>
    <w:r>
      <w:instrText xml:space="preserve"> PAGE   \* MERGEFORMAT </w:instrText>
    </w:r>
    <w:r>
      <w:fldChar w:fldCharType="separate"/>
    </w:r>
    <w:r w:rsidR="00246AB7">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9C160" w14:textId="77777777" w:rsidR="00C82AE7" w:rsidRDefault="00C82AE7" w:rsidP="00E57E78">
      <w:r>
        <w:separator/>
      </w:r>
    </w:p>
  </w:footnote>
  <w:footnote w:type="continuationSeparator" w:id="0">
    <w:p w14:paraId="755EEE4F" w14:textId="77777777" w:rsidR="00C82AE7" w:rsidRDefault="00C82AE7" w:rsidP="00E5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BB6"/>
    <w:rsid w:val="00001039"/>
    <w:rsid w:val="0001418C"/>
    <w:rsid w:val="00035C60"/>
    <w:rsid w:val="00041947"/>
    <w:rsid w:val="00045654"/>
    <w:rsid w:val="00056D5F"/>
    <w:rsid w:val="00061EF4"/>
    <w:rsid w:val="0006781B"/>
    <w:rsid w:val="00072820"/>
    <w:rsid w:val="000A5FE1"/>
    <w:rsid w:val="000B6410"/>
    <w:rsid w:val="000C0A58"/>
    <w:rsid w:val="000C7059"/>
    <w:rsid w:val="000D3A0B"/>
    <w:rsid w:val="000F0DAC"/>
    <w:rsid w:val="000F175B"/>
    <w:rsid w:val="00104064"/>
    <w:rsid w:val="0011730D"/>
    <w:rsid w:val="0012584A"/>
    <w:rsid w:val="00163F44"/>
    <w:rsid w:val="001677CB"/>
    <w:rsid w:val="00193792"/>
    <w:rsid w:val="00204F7D"/>
    <w:rsid w:val="002123CF"/>
    <w:rsid w:val="00246AB7"/>
    <w:rsid w:val="00261F0D"/>
    <w:rsid w:val="002A2789"/>
    <w:rsid w:val="002B6EA1"/>
    <w:rsid w:val="002D0DA7"/>
    <w:rsid w:val="002D42E1"/>
    <w:rsid w:val="002D6663"/>
    <w:rsid w:val="002F0569"/>
    <w:rsid w:val="00312589"/>
    <w:rsid w:val="003226B6"/>
    <w:rsid w:val="00360BB6"/>
    <w:rsid w:val="0036650E"/>
    <w:rsid w:val="003665ED"/>
    <w:rsid w:val="00371660"/>
    <w:rsid w:val="00374BD3"/>
    <w:rsid w:val="003804E3"/>
    <w:rsid w:val="0039505D"/>
    <w:rsid w:val="003D64FA"/>
    <w:rsid w:val="003E3D09"/>
    <w:rsid w:val="00417E9F"/>
    <w:rsid w:val="00426F35"/>
    <w:rsid w:val="00427F05"/>
    <w:rsid w:val="00466165"/>
    <w:rsid w:val="00472CCA"/>
    <w:rsid w:val="004733D6"/>
    <w:rsid w:val="00473698"/>
    <w:rsid w:val="00485B1F"/>
    <w:rsid w:val="004D037C"/>
    <w:rsid w:val="005133FE"/>
    <w:rsid w:val="005408F6"/>
    <w:rsid w:val="00545B21"/>
    <w:rsid w:val="00546DC5"/>
    <w:rsid w:val="00580E73"/>
    <w:rsid w:val="00593C4D"/>
    <w:rsid w:val="00593D01"/>
    <w:rsid w:val="005C431A"/>
    <w:rsid w:val="005D6F7A"/>
    <w:rsid w:val="005F72B9"/>
    <w:rsid w:val="00635C0E"/>
    <w:rsid w:val="00643393"/>
    <w:rsid w:val="00694806"/>
    <w:rsid w:val="00716DEA"/>
    <w:rsid w:val="00751918"/>
    <w:rsid w:val="0077778F"/>
    <w:rsid w:val="00794739"/>
    <w:rsid w:val="007A14FF"/>
    <w:rsid w:val="007A1829"/>
    <w:rsid w:val="007A4131"/>
    <w:rsid w:val="007B453B"/>
    <w:rsid w:val="007F00EB"/>
    <w:rsid w:val="007F50CC"/>
    <w:rsid w:val="00806AE6"/>
    <w:rsid w:val="00815C9A"/>
    <w:rsid w:val="00815DE1"/>
    <w:rsid w:val="00817CA2"/>
    <w:rsid w:val="00844509"/>
    <w:rsid w:val="00846DDB"/>
    <w:rsid w:val="008759D8"/>
    <w:rsid w:val="00883289"/>
    <w:rsid w:val="008F07BE"/>
    <w:rsid w:val="00913F16"/>
    <w:rsid w:val="00917F4B"/>
    <w:rsid w:val="00941DAF"/>
    <w:rsid w:val="009A3719"/>
    <w:rsid w:val="009D7260"/>
    <w:rsid w:val="009F6550"/>
    <w:rsid w:val="00A04E10"/>
    <w:rsid w:val="00A07300"/>
    <w:rsid w:val="00A26553"/>
    <w:rsid w:val="00A600F2"/>
    <w:rsid w:val="00A71392"/>
    <w:rsid w:val="00AA2A52"/>
    <w:rsid w:val="00AA47A8"/>
    <w:rsid w:val="00AD7A0B"/>
    <w:rsid w:val="00B01C60"/>
    <w:rsid w:val="00B04FB7"/>
    <w:rsid w:val="00B45F36"/>
    <w:rsid w:val="00B64663"/>
    <w:rsid w:val="00B666E4"/>
    <w:rsid w:val="00B72103"/>
    <w:rsid w:val="00B946F2"/>
    <w:rsid w:val="00BA6770"/>
    <w:rsid w:val="00BA7C52"/>
    <w:rsid w:val="00BC4B7A"/>
    <w:rsid w:val="00BD29CE"/>
    <w:rsid w:val="00BD39A8"/>
    <w:rsid w:val="00C05BCC"/>
    <w:rsid w:val="00C2731E"/>
    <w:rsid w:val="00C31B07"/>
    <w:rsid w:val="00C53EDF"/>
    <w:rsid w:val="00C5750C"/>
    <w:rsid w:val="00C6648D"/>
    <w:rsid w:val="00C66C3C"/>
    <w:rsid w:val="00C6709E"/>
    <w:rsid w:val="00C82AE7"/>
    <w:rsid w:val="00C965E0"/>
    <w:rsid w:val="00CB7FB6"/>
    <w:rsid w:val="00CC33A3"/>
    <w:rsid w:val="00CD20FD"/>
    <w:rsid w:val="00CD4ECA"/>
    <w:rsid w:val="00D07392"/>
    <w:rsid w:val="00D476C5"/>
    <w:rsid w:val="00D662FD"/>
    <w:rsid w:val="00D755C0"/>
    <w:rsid w:val="00D77F25"/>
    <w:rsid w:val="00D95CC7"/>
    <w:rsid w:val="00DC4099"/>
    <w:rsid w:val="00DD2C6C"/>
    <w:rsid w:val="00DE4ED8"/>
    <w:rsid w:val="00E05DCE"/>
    <w:rsid w:val="00E25AAA"/>
    <w:rsid w:val="00E57E78"/>
    <w:rsid w:val="00E66F78"/>
    <w:rsid w:val="00E70DE1"/>
    <w:rsid w:val="00EE3F16"/>
    <w:rsid w:val="00EF1DA2"/>
    <w:rsid w:val="00EF5992"/>
    <w:rsid w:val="00F1030C"/>
    <w:rsid w:val="00F275B5"/>
    <w:rsid w:val="00F8523F"/>
    <w:rsid w:val="00FB54C8"/>
    <w:rsid w:val="00FD24EE"/>
    <w:rsid w:val="00FF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D8D1DE"/>
  <w15:docId w15:val="{580B7BA6-16BA-4E0A-9661-241067900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semiHidden/>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styleId="GridTable1Light">
    <w:name w:val="Grid Table 1 Light"/>
    <w:basedOn w:val="TableNormal"/>
    <w:uiPriority w:val="46"/>
    <w:rsid w:val="00DD2C6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D2C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D2C6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D2C6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D2C6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D2C6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D2C6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D2C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D2C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DD2C6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DD2C6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DD2C6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DD2C6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DD2C6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DD2C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D2C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DD2C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DD2C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DD2C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DD2C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DD2C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DD2C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D2C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D2C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DD2C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DD2C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DD2C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DD2C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DD2C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DD2C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D2C6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DD2C6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DD2C6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DD2C6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DD2C6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DD2C6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DD2C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D2C6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DD2C6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DD2C6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DD2C6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DD2C6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DD2C6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semiHidden/>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styleId="ListTable1Light">
    <w:name w:val="List Table 1 Light"/>
    <w:basedOn w:val="TableNormal"/>
    <w:uiPriority w:val="46"/>
    <w:rsid w:val="00DD2C6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D2C6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DD2C6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DD2C6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DD2C6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DD2C6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DD2C6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DD2C6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D2C6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DD2C6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DD2C6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DD2C6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DD2C6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DD2C6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DD2C6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D2C6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DD2C6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DD2C6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DD2C6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DD2C6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DD2C6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DD2C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D2C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DD2C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DD2C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DD2C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DD2C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DD2C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DD2C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D2C6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D2C6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D2C6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D2C6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D2C6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D2C6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D2C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D2C6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DD2C6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DD2C6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DD2C6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DD2C6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DD2C6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DD2C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D2C6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D2C6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D2C6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D2C6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D2C6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D2C6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semiHidden/>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styleId="PlainTable1">
    <w:name w:val="Plain Table 1"/>
    <w:basedOn w:val="TableNormal"/>
    <w:uiPriority w:val="41"/>
    <w:rsid w:val="00DD2C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D2C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D2C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D2C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D2C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D2C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D2C6C"/>
    <w:pPr>
      <w:widowControl w:val="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D2C6C"/>
    <w:pPr>
      <w:widowControl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DD2C6C"/>
    <w:pPr>
      <w:spacing w:after="100"/>
    </w:pPr>
  </w:style>
  <w:style w:type="paragraph" w:styleId="TOC2">
    <w:name w:val="toc 2"/>
    <w:basedOn w:val="Normal"/>
    <w:next w:val="Normal"/>
    <w:autoRedefine/>
    <w:uiPriority w:val="39"/>
    <w:semiHidden/>
    <w:unhideWhenUsed/>
    <w:rsid w:val="00DD2C6C"/>
    <w:pPr>
      <w:spacing w:after="100"/>
      <w:ind w:left="240"/>
    </w:pPr>
  </w:style>
  <w:style w:type="paragraph" w:styleId="TOC3">
    <w:name w:val="toc 3"/>
    <w:basedOn w:val="Normal"/>
    <w:next w:val="Normal"/>
    <w:autoRedefine/>
    <w:uiPriority w:val="39"/>
    <w:semiHidden/>
    <w:unhideWhenUsed/>
    <w:rsid w:val="00DD2C6C"/>
    <w:pPr>
      <w:spacing w:after="100"/>
      <w:ind w:left="480"/>
    </w:pPr>
  </w:style>
  <w:style w:type="paragraph" w:styleId="TOC4">
    <w:name w:val="toc 4"/>
    <w:basedOn w:val="Normal"/>
    <w:next w:val="Normal"/>
    <w:autoRedefine/>
    <w:uiPriority w:val="39"/>
    <w:semiHidden/>
    <w:unhideWhenUsed/>
    <w:rsid w:val="00DD2C6C"/>
    <w:pPr>
      <w:spacing w:after="100"/>
      <w:ind w:left="720"/>
    </w:pPr>
  </w:style>
  <w:style w:type="paragraph" w:styleId="TOC5">
    <w:name w:val="toc 5"/>
    <w:basedOn w:val="Normal"/>
    <w:next w:val="Normal"/>
    <w:autoRedefine/>
    <w:uiPriority w:val="39"/>
    <w:semiHidden/>
    <w:unhideWhenUsed/>
    <w:rsid w:val="00DD2C6C"/>
    <w:pPr>
      <w:spacing w:after="100"/>
      <w:ind w:left="960"/>
    </w:pPr>
  </w:style>
  <w:style w:type="paragraph" w:styleId="TOC6">
    <w:name w:val="toc 6"/>
    <w:basedOn w:val="Normal"/>
    <w:next w:val="Normal"/>
    <w:autoRedefine/>
    <w:uiPriority w:val="39"/>
    <w:semiHidden/>
    <w:unhideWhenUsed/>
    <w:rsid w:val="00DD2C6C"/>
    <w:pPr>
      <w:spacing w:after="100"/>
      <w:ind w:left="1200"/>
    </w:pPr>
  </w:style>
  <w:style w:type="paragraph" w:styleId="TOC7">
    <w:name w:val="toc 7"/>
    <w:basedOn w:val="Normal"/>
    <w:next w:val="Normal"/>
    <w:autoRedefine/>
    <w:uiPriority w:val="39"/>
    <w:semiHidden/>
    <w:unhideWhenUsed/>
    <w:rsid w:val="00DD2C6C"/>
    <w:pPr>
      <w:spacing w:after="100"/>
      <w:ind w:left="1440"/>
    </w:pPr>
  </w:style>
  <w:style w:type="paragraph" w:styleId="TOC8">
    <w:name w:val="toc 8"/>
    <w:basedOn w:val="Normal"/>
    <w:next w:val="Normal"/>
    <w:autoRedefine/>
    <w:uiPriority w:val="39"/>
    <w:semiHidden/>
    <w:unhideWhenUsed/>
    <w:rsid w:val="00DD2C6C"/>
    <w:pPr>
      <w:spacing w:after="100"/>
      <w:ind w:left="1680"/>
    </w:pPr>
  </w:style>
  <w:style w:type="paragraph" w:styleId="TOC9">
    <w:name w:val="toc 9"/>
    <w:basedOn w:val="Normal"/>
    <w:next w:val="Normal"/>
    <w:autoRedefine/>
    <w:uiPriority w:val="39"/>
    <w:semiHidden/>
    <w:unhideWhenUsed/>
    <w:rsid w:val="00DD2C6C"/>
    <w:pPr>
      <w:spacing w:after="100"/>
      <w:ind w:left="1920"/>
    </w:pPr>
  </w:style>
  <w:style w:type="paragraph" w:styleId="TOCHeading">
    <w:name w:val="TOC Heading"/>
    <w:basedOn w:val="Heading1"/>
    <w:next w:val="Normal"/>
    <w:uiPriority w:val="39"/>
    <w:semiHidden/>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Downloads\Screenplay%20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894F4F22B544261B6849E784AC5B401"/>
        <w:category>
          <w:name w:val="General"/>
          <w:gallery w:val="placeholder"/>
        </w:category>
        <w:types>
          <w:type w:val="bbPlcHdr"/>
        </w:types>
        <w:behaviors>
          <w:behavior w:val="content"/>
        </w:behaviors>
        <w:guid w:val="{C28A3919-14FA-49EB-A964-B8C1F04740E3}"/>
      </w:docPartPr>
      <w:docPartBody>
        <w:p w:rsidR="00000000" w:rsidRDefault="00AB6D56">
          <w:pPr>
            <w:pStyle w:val="A894F4F22B544261B6849E784AC5B401"/>
          </w:pPr>
          <w:r>
            <w:t>By</w:t>
          </w:r>
        </w:p>
      </w:docPartBody>
    </w:docPart>
    <w:docPart>
      <w:docPartPr>
        <w:name w:val="C53E5C893D994868909C4E0A6B38AC55"/>
        <w:category>
          <w:name w:val="General"/>
          <w:gallery w:val="placeholder"/>
        </w:category>
        <w:types>
          <w:type w:val="bbPlcHdr"/>
        </w:types>
        <w:behaviors>
          <w:behavior w:val="content"/>
        </w:behaviors>
        <w:guid w:val="{83315747-C03A-49B8-86C4-21D8A131B94F}"/>
      </w:docPartPr>
      <w:docPartBody>
        <w:p w:rsidR="00000000" w:rsidRDefault="00AB6D56">
          <w:pPr>
            <w:pStyle w:val="C53E5C893D994868909C4E0A6B38AC55"/>
          </w:pPr>
          <w:r>
            <w:t>FAde In:</w:t>
          </w:r>
        </w:p>
      </w:docPartBody>
    </w:docPart>
    <w:docPart>
      <w:docPartPr>
        <w:name w:val="F588932FFDBE4A59B2CD717D8C2B4290"/>
        <w:category>
          <w:name w:val="General"/>
          <w:gallery w:val="placeholder"/>
        </w:category>
        <w:types>
          <w:type w:val="bbPlcHdr"/>
        </w:types>
        <w:behaviors>
          <w:behavior w:val="content"/>
        </w:behaviors>
        <w:guid w:val="{686221CF-D002-40A3-8C4B-29664DD5669F}"/>
      </w:docPartPr>
      <w:docPartBody>
        <w:p w:rsidR="00000000" w:rsidRDefault="00AB6D56">
          <w:pPr>
            <w:pStyle w:val="F588932FFDBE4A59B2CD717D8C2B4290"/>
          </w:pPr>
          <w:r>
            <w:t>the end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56"/>
    <w:rsid w:val="00AB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84D50486F141BE99863B381F862ACF">
    <w:name w:val="0584D50486F141BE99863B381F862ACF"/>
  </w:style>
  <w:style w:type="paragraph" w:customStyle="1" w:styleId="A894F4F22B544261B6849E784AC5B401">
    <w:name w:val="A894F4F22B544261B6849E784AC5B401"/>
  </w:style>
  <w:style w:type="paragraph" w:customStyle="1" w:styleId="40832108D1BC4E419BB5DD931DE89DB7">
    <w:name w:val="40832108D1BC4E419BB5DD931DE89DB7"/>
  </w:style>
  <w:style w:type="paragraph" w:customStyle="1" w:styleId="91DC862D477F470D8384D717BB648F50">
    <w:name w:val="91DC862D477F470D8384D717BB648F50"/>
  </w:style>
  <w:style w:type="paragraph" w:customStyle="1" w:styleId="A732180A8F5A449B96FA4D0DF83A0291">
    <w:name w:val="A732180A8F5A449B96FA4D0DF83A0291"/>
  </w:style>
  <w:style w:type="paragraph" w:customStyle="1" w:styleId="0C31B2A6C656471CBD99E23FCAEB6244">
    <w:name w:val="0C31B2A6C656471CBD99E23FCAEB6244"/>
  </w:style>
  <w:style w:type="paragraph" w:customStyle="1" w:styleId="8825B3016DE3430CB2FE8F018083ED93">
    <w:name w:val="8825B3016DE3430CB2FE8F018083ED93"/>
  </w:style>
  <w:style w:type="paragraph" w:customStyle="1" w:styleId="C53E5C893D994868909C4E0A6B38AC55">
    <w:name w:val="C53E5C893D994868909C4E0A6B38AC55"/>
  </w:style>
  <w:style w:type="paragraph" w:customStyle="1" w:styleId="D459F51804274BF2B0F727F73857A682">
    <w:name w:val="D459F51804274BF2B0F727F73857A682"/>
  </w:style>
  <w:style w:type="paragraph" w:customStyle="1" w:styleId="3DB66FFA0E9A4B9CBC85448645721212">
    <w:name w:val="3DB66FFA0E9A4B9CBC85448645721212"/>
  </w:style>
  <w:style w:type="paragraph" w:customStyle="1" w:styleId="10BA12E5B6384045AA66B9BDC6B30943">
    <w:name w:val="10BA12E5B6384045AA66B9BDC6B30943"/>
  </w:style>
  <w:style w:type="paragraph" w:customStyle="1" w:styleId="3F6D38BADFB2446DBFF1B509FF8DE014">
    <w:name w:val="3F6D38BADFB2446DBFF1B509FF8DE014"/>
  </w:style>
  <w:style w:type="paragraph" w:customStyle="1" w:styleId="8F804B91463B4B06B5EA8BF1C268735F">
    <w:name w:val="8F804B91463B4B06B5EA8BF1C268735F"/>
  </w:style>
  <w:style w:type="paragraph" w:customStyle="1" w:styleId="D9B4A1D3C171404FA6AD433956CF1CAA">
    <w:name w:val="D9B4A1D3C171404FA6AD433956CF1CAA"/>
  </w:style>
  <w:style w:type="paragraph" w:customStyle="1" w:styleId="E25FFB65CD5743D5A3017A4357F307AB">
    <w:name w:val="E25FFB65CD5743D5A3017A4357F307AB"/>
  </w:style>
  <w:style w:type="paragraph" w:customStyle="1" w:styleId="00FCD7E71D8648E49673089DC91F4F7D">
    <w:name w:val="00FCD7E71D8648E49673089DC91F4F7D"/>
  </w:style>
  <w:style w:type="paragraph" w:customStyle="1" w:styleId="85C0CC1987634DEA928F36846A5C9E7A">
    <w:name w:val="85C0CC1987634DEA928F36846A5C9E7A"/>
  </w:style>
  <w:style w:type="paragraph" w:customStyle="1" w:styleId="B494CCA6C1EB4854A33F153DB8CB5C4E">
    <w:name w:val="B494CCA6C1EB4854A33F153DB8CB5C4E"/>
  </w:style>
  <w:style w:type="paragraph" w:customStyle="1" w:styleId="2B9A29601D1A464485F83DCC8DBE12CF">
    <w:name w:val="2B9A29601D1A464485F83DCC8DBE12CF"/>
  </w:style>
  <w:style w:type="paragraph" w:customStyle="1" w:styleId="4F515B1428B24736922AD1BFA154119A">
    <w:name w:val="4F515B1428B24736922AD1BFA154119A"/>
  </w:style>
  <w:style w:type="paragraph" w:customStyle="1" w:styleId="668C8160AD22422AB31440AD11565745">
    <w:name w:val="668C8160AD22422AB31440AD11565745"/>
  </w:style>
  <w:style w:type="paragraph" w:customStyle="1" w:styleId="4FFCFAE0F2A94F8F985492FC861FD2D5">
    <w:name w:val="4FFCFAE0F2A94F8F985492FC861FD2D5"/>
  </w:style>
  <w:style w:type="paragraph" w:customStyle="1" w:styleId="DFF90124EEBA42EA8D72AB4AC8EE9EF3">
    <w:name w:val="DFF90124EEBA42EA8D72AB4AC8EE9EF3"/>
  </w:style>
  <w:style w:type="paragraph" w:customStyle="1" w:styleId="F252A2226A9A470C8EFA4F3707FDB689">
    <w:name w:val="F252A2226A9A470C8EFA4F3707FDB689"/>
  </w:style>
  <w:style w:type="paragraph" w:customStyle="1" w:styleId="5AA96AE19EF24C1A8FC49CF3AEC65EE0">
    <w:name w:val="5AA96AE19EF24C1A8FC49CF3AEC65EE0"/>
  </w:style>
  <w:style w:type="paragraph" w:customStyle="1" w:styleId="7D63C2CFA2D64EB4AED0C4EF0E8F09AC">
    <w:name w:val="7D63C2CFA2D64EB4AED0C4EF0E8F09AC"/>
  </w:style>
  <w:style w:type="paragraph" w:customStyle="1" w:styleId="023E0B934E734650B169B704F3C8871F">
    <w:name w:val="023E0B934E734650B169B704F3C8871F"/>
  </w:style>
  <w:style w:type="paragraph" w:customStyle="1" w:styleId="43D702391667488EA07ED3EF2084B94C">
    <w:name w:val="43D702391667488EA07ED3EF2084B94C"/>
  </w:style>
  <w:style w:type="paragraph" w:customStyle="1" w:styleId="E5D51630A1CA4E2A91FA928986C834FC">
    <w:name w:val="E5D51630A1CA4E2A91FA928986C834FC"/>
  </w:style>
  <w:style w:type="paragraph" w:customStyle="1" w:styleId="659E9BD707EB498E9F4AE247D7AB486F">
    <w:name w:val="659E9BD707EB498E9F4AE247D7AB486F"/>
  </w:style>
  <w:style w:type="paragraph" w:customStyle="1" w:styleId="47911D538139406AAD60864AC8E68DAC">
    <w:name w:val="47911D538139406AAD60864AC8E68DAC"/>
  </w:style>
  <w:style w:type="paragraph" w:customStyle="1" w:styleId="48DC80A3A7DA407EBB63BCCBA3E84896">
    <w:name w:val="48DC80A3A7DA407EBB63BCCBA3E84896"/>
  </w:style>
  <w:style w:type="paragraph" w:customStyle="1" w:styleId="5E01018C3CB44DB3971EB7C6DEA08DDD">
    <w:name w:val="5E01018C3CB44DB3971EB7C6DEA08DDD"/>
  </w:style>
  <w:style w:type="paragraph" w:customStyle="1" w:styleId="69DEC29EEBBE4856AF603C0AB1540240">
    <w:name w:val="69DEC29EEBBE4856AF603C0AB1540240"/>
  </w:style>
  <w:style w:type="paragraph" w:customStyle="1" w:styleId="8EF5F1AAF31D40A8BD3C726EFD4A19A2">
    <w:name w:val="8EF5F1AAF31D40A8BD3C726EFD4A19A2"/>
  </w:style>
  <w:style w:type="paragraph" w:customStyle="1" w:styleId="45B6243BAC6B453E8E804F907BEB5CB7">
    <w:name w:val="45B6243BAC6B453E8E804F907BEB5CB7"/>
  </w:style>
  <w:style w:type="paragraph" w:customStyle="1" w:styleId="F588932FFDBE4A59B2CD717D8C2B4290">
    <w:name w:val="F588932FFDBE4A59B2CD717D8C2B4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Screenplay template (1)</Template>
  <TotalTime>31</TotalTime>
  <Pages>4</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Reilly</dc:creator>
  <cp:lastModifiedBy>Philip Reilly</cp:lastModifiedBy>
  <cp:revision>1</cp:revision>
  <dcterms:created xsi:type="dcterms:W3CDTF">2020-12-04T04:41:00Z</dcterms:created>
  <dcterms:modified xsi:type="dcterms:W3CDTF">2020-12-04T05:13:00Z</dcterms:modified>
</cp:coreProperties>
</file>